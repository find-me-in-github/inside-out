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F9225" w14:textId="15E9C96E" w:rsidR="007B4B2A" w:rsidRPr="001574E2" w:rsidRDefault="003B3EBA" w:rsidP="00141A4C">
      <w:pPr>
        <w:pStyle w:val="Title"/>
        <w:rPr>
          <w:color w:val="000000" w:themeColor="text1"/>
        </w:rPr>
      </w:pPr>
      <w:r>
        <w:rPr>
          <w:noProof/>
          <w:color w:val="000000" w:themeColor="text1"/>
          <w:lang w:eastAsia="en-US"/>
        </w:rPr>
        <w:drawing>
          <wp:anchor distT="0" distB="0" distL="114300" distR="114300" simplePos="0" relativeHeight="251657728" behindDoc="1" locked="0" layoutInCell="1" allowOverlap="1" wp14:anchorId="522E01BC" wp14:editId="5179AAD9">
            <wp:simplePos x="0" y="0"/>
            <wp:positionH relativeFrom="margin">
              <wp:posOffset>5419725</wp:posOffset>
            </wp:positionH>
            <wp:positionV relativeFrom="margin">
              <wp:posOffset>133350</wp:posOffset>
            </wp:positionV>
            <wp:extent cx="106362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78" y="21300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C692B9" w14:textId="1E6B5006" w:rsidR="00816216" w:rsidRPr="001574E2" w:rsidRDefault="008E2987" w:rsidP="004C2713">
      <w:pPr>
        <w:pStyle w:val="Title"/>
        <w:jc w:val="center"/>
        <w:rPr>
          <w:color w:val="000000" w:themeColor="text1"/>
        </w:rPr>
      </w:pPr>
      <w:r w:rsidRPr="001574E2">
        <w:rPr>
          <w:color w:val="000000" w:themeColor="text1"/>
        </w:rPr>
        <w:t>ARAVINTH S</w:t>
      </w:r>
    </w:p>
    <w:p w14:paraId="05F791A9" w14:textId="54C625E6" w:rsidR="00737787" w:rsidRPr="001574E2" w:rsidRDefault="00AE53BE" w:rsidP="004C2713">
      <w:pPr>
        <w:spacing w:after="0"/>
        <w:jc w:val="center"/>
        <w:rPr>
          <w:color w:val="000000" w:themeColor="text1"/>
        </w:rPr>
      </w:pPr>
      <w:r w:rsidRPr="001574E2">
        <w:rPr>
          <w:color w:val="000000" w:themeColor="text1"/>
        </w:rPr>
        <w:t>NO: 17, IAS NAGAR</w:t>
      </w:r>
      <w:r w:rsidR="00737787" w:rsidRPr="001574E2">
        <w:rPr>
          <w:color w:val="000000" w:themeColor="text1"/>
        </w:rPr>
        <w:t>, THIRUVERUMBUR, TRICHY, 620013</w:t>
      </w:r>
      <w:r w:rsidR="00141A4C" w:rsidRPr="001574E2">
        <w:rPr>
          <w:color w:val="000000" w:themeColor="text1"/>
        </w:rPr>
        <w:t>|</w:t>
      </w:r>
      <w:r w:rsidR="008F5369">
        <w:rPr>
          <w:color w:val="000000" w:themeColor="text1"/>
        </w:rPr>
        <w:t>93</w:t>
      </w:r>
      <w:r w:rsidR="00DA4D3C">
        <w:rPr>
          <w:color w:val="000000" w:themeColor="text1"/>
        </w:rPr>
        <w:t>60290892</w:t>
      </w:r>
      <w:r w:rsidR="00141A4C" w:rsidRPr="001574E2">
        <w:rPr>
          <w:color w:val="000000" w:themeColor="text1"/>
        </w:rPr>
        <w:t>|</w:t>
      </w:r>
      <w:r w:rsidR="00395B6C">
        <w:rPr>
          <w:color w:val="000000" w:themeColor="text1"/>
        </w:rPr>
        <w:t>9384419974|</w:t>
      </w:r>
    </w:p>
    <w:p w14:paraId="2EBA01E1" w14:textId="63216B06" w:rsidR="00652783" w:rsidRDefault="00652783" w:rsidP="000932AF">
      <w:pPr>
        <w:jc w:val="center"/>
        <w:rPr>
          <w:color w:val="000000" w:themeColor="text1"/>
        </w:rPr>
      </w:pPr>
      <w:r w:rsidRPr="00652783">
        <w:rPr>
          <w:color w:val="000000" w:themeColor="text1"/>
        </w:rPr>
        <w:t>aravinthselvam777@gmail.com|</w:t>
      </w:r>
      <w:r w:rsidR="000932AF">
        <w:rPr>
          <w:color w:val="000000" w:themeColor="text1"/>
        </w:rPr>
        <w:t>https://find-me-in-github.github.io</w:t>
      </w:r>
      <w:r w:rsidRPr="00652783">
        <w:rPr>
          <w:color w:val="000000" w:themeColor="text1"/>
        </w:rPr>
        <w:t xml:space="preserve"> </w:t>
      </w:r>
      <w:r>
        <w:rPr>
          <w:color w:val="000000" w:themeColor="text1"/>
        </w:rPr>
        <w:t>https://www.linkedin.com/in/aravinth-selvam-15140411b</w:t>
      </w:r>
    </w:p>
    <w:p w14:paraId="4255D7EA" w14:textId="77777777" w:rsidR="006270A9" w:rsidRPr="001574E2" w:rsidRDefault="00D9693A" w:rsidP="00141A4C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OBJECTIVE</w:t>
      </w:r>
    </w:p>
    <w:p w14:paraId="72490E03" w14:textId="77777777" w:rsidR="00163FD0" w:rsidRPr="001574E2" w:rsidRDefault="00163FD0" w:rsidP="00163FD0">
      <w:pPr>
        <w:rPr>
          <w:color w:val="000000" w:themeColor="text1"/>
        </w:rPr>
      </w:pPr>
      <w:r w:rsidRPr="001574E2">
        <w:rPr>
          <w:color w:val="000000" w:themeColor="text1"/>
        </w:rPr>
        <w:t>To pursue a challenging career and be a part of progressive organization that gives a scope to enhance my knowledge and utilizing my skills towards the growth of the organization.</w:t>
      </w:r>
    </w:p>
    <w:p w14:paraId="77AB7967" w14:textId="77777777" w:rsidR="006270A9" w:rsidRPr="001574E2" w:rsidRDefault="00D9693A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EDUCATION</w:t>
      </w:r>
    </w:p>
    <w:p w14:paraId="085D6F6A" w14:textId="77777777" w:rsidR="00D9693A" w:rsidRPr="001574E2" w:rsidRDefault="00D9693A" w:rsidP="00D9693A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B.E. MECHANICAL ENGINEERING| 2015-2019 | MEPCO SCHLENK ENGG.COLLEGE, SIVAKASI</w:t>
      </w:r>
    </w:p>
    <w:p w14:paraId="0387E6E4" w14:textId="04D3977F" w:rsidR="00D9693A" w:rsidRPr="001574E2" w:rsidRDefault="007C293B" w:rsidP="00D9693A">
      <w:pPr>
        <w:rPr>
          <w:color w:val="000000" w:themeColor="text1"/>
        </w:rPr>
      </w:pPr>
      <w:r>
        <w:rPr>
          <w:color w:val="000000" w:themeColor="text1"/>
        </w:rPr>
        <w:t>I completed my</w:t>
      </w:r>
      <w:r w:rsidR="00D9693A" w:rsidRPr="001574E2">
        <w:rPr>
          <w:color w:val="000000" w:themeColor="text1"/>
        </w:rPr>
        <w:t xml:space="preserve"> B.E. in mechanical engineering and I have gained a good</w:t>
      </w:r>
      <w:r w:rsidR="00537948" w:rsidRPr="001574E2">
        <w:rPr>
          <w:color w:val="000000" w:themeColor="text1"/>
        </w:rPr>
        <w:t xml:space="preserve"> personality with a CGPA of 8.55</w:t>
      </w:r>
      <w:r w:rsidR="00D9693A" w:rsidRPr="001574E2">
        <w:rPr>
          <w:color w:val="000000" w:themeColor="text1"/>
        </w:rPr>
        <w:t xml:space="preserve">. </w:t>
      </w:r>
    </w:p>
    <w:p w14:paraId="0FB160D8" w14:textId="77777777" w:rsidR="006270A9" w:rsidRPr="001574E2" w:rsidRDefault="00163FD0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HIGHER SECONDARY EDUCATION</w:t>
      </w:r>
      <w:r w:rsidR="009D5933" w:rsidRPr="001574E2">
        <w:rPr>
          <w:color w:val="000000" w:themeColor="text1"/>
        </w:rPr>
        <w:t>| </w:t>
      </w:r>
      <w:r w:rsidR="008C29D1" w:rsidRPr="001574E2">
        <w:rPr>
          <w:color w:val="000000" w:themeColor="text1"/>
        </w:rPr>
        <w:t>MAR2015</w:t>
      </w:r>
      <w:r w:rsidR="009D5933" w:rsidRPr="001574E2">
        <w:rPr>
          <w:color w:val="000000" w:themeColor="text1"/>
        </w:rPr>
        <w:t> | </w:t>
      </w:r>
      <w:r w:rsidR="008C29D1" w:rsidRPr="001574E2">
        <w:rPr>
          <w:color w:val="000000" w:themeColor="text1"/>
        </w:rPr>
        <w:t>CHELLAMMAL MATRIC BOYS HSS TRICHY</w:t>
      </w:r>
    </w:p>
    <w:p w14:paraId="22DCF1CC" w14:textId="77777777" w:rsidR="00774F04" w:rsidRPr="001574E2" w:rsidRDefault="00774F04" w:rsidP="00774F04">
      <w:pPr>
        <w:rPr>
          <w:color w:val="000000" w:themeColor="text1"/>
        </w:rPr>
      </w:pPr>
      <w:r w:rsidRPr="001574E2">
        <w:rPr>
          <w:color w:val="000000" w:themeColor="text1"/>
        </w:rPr>
        <w:t>Enjoyed my schooling preparing for my board examination and secured a good percentage of 95 in the public examination. Also participated in a lot of inter-school contests.</w:t>
      </w:r>
    </w:p>
    <w:p w14:paraId="1134E2D9" w14:textId="77777777" w:rsidR="00D9693A" w:rsidRPr="001574E2" w:rsidRDefault="00D9693A" w:rsidP="00D9693A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SECONDARY EDUCATION | MAR 2013 | ARK VJV MATRIC HSS TRICHY</w:t>
      </w:r>
    </w:p>
    <w:p w14:paraId="34EF5A1A" w14:textId="77777777" w:rsidR="00D9693A" w:rsidRPr="001574E2" w:rsidRDefault="00D9693A" w:rsidP="00D9693A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</w:rPr>
      </w:pPr>
      <w:r w:rsidRPr="001574E2">
        <w:rPr>
          <w:color w:val="000000" w:themeColor="text1"/>
        </w:rPr>
        <w:t>With sincere and dedicated preparation secured a good percentage of 96.2.</w:t>
      </w:r>
    </w:p>
    <w:p w14:paraId="3945243B" w14:textId="77777777" w:rsidR="00092052" w:rsidRPr="001574E2" w:rsidRDefault="00092052" w:rsidP="00092052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PROJECTS</w:t>
      </w:r>
    </w:p>
    <w:p w14:paraId="2C8BC892" w14:textId="77777777" w:rsidR="00DD0E9A" w:rsidRPr="001574E2" w:rsidRDefault="00DD0E9A" w:rsidP="00DD0E9A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Design and fabrication project| Apr-18 | MEPCO SCHLENK ENGG.COLLEGE SIVAKASI</w:t>
      </w:r>
    </w:p>
    <w:p w14:paraId="099A5A6A" w14:textId="00845BB0" w:rsidR="00DD0E9A" w:rsidRPr="001574E2" w:rsidRDefault="00DD0E9A" w:rsidP="00DD0E9A">
      <w:pPr>
        <w:rPr>
          <w:color w:val="000000" w:themeColor="text1"/>
        </w:rPr>
      </w:pPr>
      <w:r w:rsidRPr="001574E2">
        <w:rPr>
          <w:color w:val="000000" w:themeColor="text1"/>
        </w:rPr>
        <w:t xml:space="preserve">Design &amp; fabrication of </w:t>
      </w:r>
      <w:r w:rsidR="00B11907" w:rsidRPr="001574E2">
        <w:rPr>
          <w:color w:val="000000" w:themeColor="text1"/>
        </w:rPr>
        <w:t>semi-automatic</w:t>
      </w:r>
      <w:r w:rsidRPr="001574E2">
        <w:rPr>
          <w:color w:val="000000" w:themeColor="text1"/>
        </w:rPr>
        <w:t xml:space="preserve"> floor cleaning machine.</w:t>
      </w:r>
    </w:p>
    <w:p w14:paraId="018B5207" w14:textId="77777777" w:rsidR="00092052" w:rsidRPr="001574E2" w:rsidRDefault="00092052" w:rsidP="00092052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technoinnovate | 21-sep-16 | MEPCO SCHLENK ENGG.COLLEGE SIVAKASI</w:t>
      </w:r>
    </w:p>
    <w:p w14:paraId="58D68EE3" w14:textId="4B4636A5" w:rsidR="00092052" w:rsidRPr="001574E2" w:rsidRDefault="00092052" w:rsidP="00092052">
      <w:pPr>
        <w:rPr>
          <w:color w:val="000000" w:themeColor="text1"/>
        </w:rPr>
      </w:pPr>
      <w:r w:rsidRPr="001574E2">
        <w:rPr>
          <w:color w:val="000000" w:themeColor="text1"/>
        </w:rPr>
        <w:t xml:space="preserve">Participated and presented an innovative idea titled “Radio </w:t>
      </w:r>
      <w:r w:rsidR="00B11907" w:rsidRPr="001574E2">
        <w:rPr>
          <w:color w:val="000000" w:themeColor="text1"/>
        </w:rPr>
        <w:t>for</w:t>
      </w:r>
      <w:r w:rsidRPr="001574E2">
        <w:rPr>
          <w:color w:val="000000" w:themeColor="text1"/>
        </w:rPr>
        <w:t xml:space="preserve"> Hearing Impaired” conducted by the Entrepreneurship Development &amp; Innovation council. It is also fabricated. </w:t>
      </w:r>
    </w:p>
    <w:p w14:paraId="6C1A233C" w14:textId="2868CDE2" w:rsidR="00964882" w:rsidRDefault="00964882" w:rsidP="00964882">
      <w:pPr>
        <w:pStyle w:val="Heading1"/>
        <w:rPr>
          <w:color w:val="000000" w:themeColor="text1"/>
        </w:rPr>
      </w:pPr>
      <w:r>
        <w:rPr>
          <w:color w:val="000000" w:themeColor="text1"/>
        </w:rPr>
        <w:t>WORK</w:t>
      </w:r>
      <w:r w:rsidRPr="001574E2">
        <w:rPr>
          <w:color w:val="000000" w:themeColor="text1"/>
        </w:rPr>
        <w:t xml:space="preserve"> EXPERIENCE</w:t>
      </w:r>
    </w:p>
    <w:p w14:paraId="41C11C55" w14:textId="3ADD812A" w:rsidR="00964882" w:rsidRDefault="00CC72E5" w:rsidP="00CC72E5">
      <w:pPr>
        <w:pStyle w:val="Heading2"/>
        <w:rPr>
          <w:color w:val="000000" w:themeColor="text1"/>
        </w:rPr>
      </w:pPr>
      <w:r>
        <w:rPr>
          <w:color w:val="000000" w:themeColor="text1"/>
        </w:rPr>
        <w:t>Programmer Analyst trainee</w:t>
      </w:r>
      <w:r w:rsidR="00964882" w:rsidRPr="001574E2">
        <w:rPr>
          <w:color w:val="000000" w:themeColor="text1"/>
        </w:rPr>
        <w:t>| </w:t>
      </w:r>
      <w:r>
        <w:rPr>
          <w:color w:val="000000" w:themeColor="text1"/>
        </w:rPr>
        <w:t>13</w:t>
      </w:r>
      <w:r w:rsidR="00964882" w:rsidRPr="001574E2">
        <w:rPr>
          <w:color w:val="000000" w:themeColor="text1"/>
        </w:rPr>
        <w:t>-</w:t>
      </w:r>
      <w:r>
        <w:rPr>
          <w:color w:val="000000" w:themeColor="text1"/>
        </w:rPr>
        <w:t>july-19 _ Till now</w:t>
      </w:r>
      <w:r w:rsidR="00964882" w:rsidRPr="001574E2">
        <w:rPr>
          <w:color w:val="000000" w:themeColor="text1"/>
        </w:rPr>
        <w:t> |</w:t>
      </w:r>
      <w:r w:rsidR="00964882">
        <w:rPr>
          <w:color w:val="000000" w:themeColor="text1"/>
        </w:rPr>
        <w:t>Cognizant</w:t>
      </w:r>
      <w:r>
        <w:rPr>
          <w:color w:val="000000" w:themeColor="text1"/>
        </w:rPr>
        <w:t xml:space="preserve"> (7 months)</w:t>
      </w:r>
    </w:p>
    <w:p w14:paraId="14A96D6D" w14:textId="5895CA79" w:rsidR="00CC72E5" w:rsidRDefault="00CC72E5" w:rsidP="00CC72E5">
      <w:pPr>
        <w:pStyle w:val="NormalWeb"/>
        <w:spacing w:before="0" w:beforeAutospacing="0" w:after="0" w:afterAutospacing="0"/>
        <w:rPr>
          <w:rStyle w:val="right"/>
          <w:bCs/>
          <w:bdr w:val="none" w:sz="0" w:space="0" w:color="auto" w:frame="1"/>
        </w:rPr>
      </w:pPr>
      <w:r w:rsidRPr="00CC72E5">
        <w:t xml:space="preserve">I am working in cognizant for 7 months in the designation of </w:t>
      </w:r>
      <w:r w:rsidRPr="00CC72E5">
        <w:rPr>
          <w:color w:val="000000" w:themeColor="text1"/>
        </w:rPr>
        <w:t>Programmer Analyst trainee</w:t>
      </w:r>
      <w:r w:rsidRPr="00CC72E5">
        <w:rPr>
          <w:color w:val="000000" w:themeColor="text1"/>
        </w:rPr>
        <w:t>,</w:t>
      </w:r>
      <w:r w:rsidRPr="00CC72E5">
        <w:rPr>
          <w:rStyle w:val="TitleChar"/>
          <w:rFonts w:ascii="&amp;quot" w:hAnsi="&amp;quot"/>
          <w:bCs/>
          <w:color w:val="3188B5"/>
          <w:sz w:val="20"/>
          <w:szCs w:val="20"/>
          <w:bdr w:val="none" w:sz="0" w:space="0" w:color="auto" w:frame="1"/>
        </w:rPr>
        <w:t xml:space="preserve"> </w:t>
      </w:r>
      <w:r w:rsidRPr="00CC72E5">
        <w:rPr>
          <w:rStyle w:val="left"/>
          <w:bCs/>
          <w:bdr w:val="none" w:sz="0" w:space="0" w:color="auto" w:frame="1"/>
        </w:rPr>
        <w:t xml:space="preserve">Service Line: </w:t>
      </w:r>
      <w:r w:rsidRPr="00CC72E5">
        <w:rPr>
          <w:rStyle w:val="right"/>
          <w:bCs/>
          <w:bdr w:val="none" w:sz="0" w:space="0" w:color="auto" w:frame="1"/>
        </w:rPr>
        <w:t xml:space="preserve">Industry </w:t>
      </w:r>
      <w:r w:rsidRPr="00CC72E5">
        <w:rPr>
          <w:rStyle w:val="right"/>
          <w:bCs/>
          <w:bdr w:val="none" w:sz="0" w:space="0" w:color="auto" w:frame="1"/>
        </w:rPr>
        <w:t>Solutions,</w:t>
      </w:r>
      <w:r w:rsidRPr="00CC72E5">
        <w:rPr>
          <w:rStyle w:val="left"/>
          <w:bCs/>
          <w:bdr w:val="none" w:sz="0" w:space="0" w:color="auto" w:frame="1"/>
        </w:rPr>
        <w:t xml:space="preserve"> Track</w:t>
      </w:r>
      <w:r w:rsidRPr="00CC72E5">
        <w:rPr>
          <w:rStyle w:val="left"/>
          <w:bCs/>
          <w:bdr w:val="none" w:sz="0" w:space="0" w:color="auto" w:frame="1"/>
        </w:rPr>
        <w:t xml:space="preserve">: </w:t>
      </w:r>
      <w:r w:rsidRPr="00CC72E5">
        <w:rPr>
          <w:rStyle w:val="right"/>
          <w:bCs/>
          <w:bdr w:val="none" w:sz="0" w:space="0" w:color="auto" w:frame="1"/>
        </w:rPr>
        <w:t>Application Development</w:t>
      </w:r>
      <w:r w:rsidRPr="00CC72E5">
        <w:rPr>
          <w:rStyle w:val="right"/>
          <w:bCs/>
          <w:bdr w:val="none" w:sz="0" w:space="0" w:color="auto" w:frame="1"/>
        </w:rPr>
        <w:t>.</w:t>
      </w:r>
    </w:p>
    <w:p w14:paraId="71A70842" w14:textId="1AC89CB5" w:rsidR="00964882" w:rsidRDefault="00AC3269">
      <w:pPr>
        <w:pStyle w:val="Heading1"/>
        <w:rPr>
          <w:color w:val="000000" w:themeColor="text1"/>
        </w:rPr>
      </w:pPr>
      <w:bookmarkStart w:id="0" w:name="_GoBack"/>
      <w:bookmarkEnd w:id="0"/>
      <w:r w:rsidRPr="001574E2">
        <w:rPr>
          <w:color w:val="000000" w:themeColor="text1"/>
        </w:rPr>
        <w:t>RELEVANT PRACTICAL EXPERIENCE</w:t>
      </w:r>
    </w:p>
    <w:p w14:paraId="1F46A6A1" w14:textId="5C6EBA6B" w:rsidR="00C651CB" w:rsidRPr="001574E2" w:rsidRDefault="00964882" w:rsidP="00C651CB">
      <w:pPr>
        <w:pStyle w:val="Heading2"/>
        <w:rPr>
          <w:color w:val="000000" w:themeColor="text1"/>
        </w:rPr>
      </w:pPr>
      <w:r>
        <w:rPr>
          <w:color w:val="000000" w:themeColor="text1"/>
        </w:rPr>
        <w:t>Internship</w:t>
      </w:r>
      <w:r w:rsidR="00C651CB" w:rsidRPr="001574E2">
        <w:rPr>
          <w:color w:val="000000" w:themeColor="text1"/>
        </w:rPr>
        <w:t>| </w:t>
      </w:r>
      <w:r>
        <w:rPr>
          <w:color w:val="000000" w:themeColor="text1"/>
        </w:rPr>
        <w:t>05</w:t>
      </w:r>
      <w:r w:rsidR="00C651CB" w:rsidRPr="001574E2">
        <w:rPr>
          <w:color w:val="000000" w:themeColor="text1"/>
        </w:rPr>
        <w:t>-</w:t>
      </w:r>
      <w:r>
        <w:rPr>
          <w:color w:val="000000" w:themeColor="text1"/>
        </w:rPr>
        <w:t>jan-19 _ 06-apr-19</w:t>
      </w:r>
      <w:r w:rsidR="00C651CB" w:rsidRPr="001574E2">
        <w:rPr>
          <w:color w:val="000000" w:themeColor="text1"/>
        </w:rPr>
        <w:t> |</w:t>
      </w:r>
      <w:r>
        <w:rPr>
          <w:color w:val="000000" w:themeColor="text1"/>
        </w:rPr>
        <w:t>Cognizant</w:t>
      </w:r>
    </w:p>
    <w:p w14:paraId="5882441F" w14:textId="57A11A84" w:rsidR="00964882" w:rsidRDefault="00964882" w:rsidP="00964882">
      <w:pPr>
        <w:rPr>
          <w:color w:val="000000" w:themeColor="text1"/>
        </w:rPr>
      </w:pPr>
      <w:r>
        <w:rPr>
          <w:color w:val="000000" w:themeColor="text1"/>
        </w:rPr>
        <w:t xml:space="preserve">I completed my internship on Core JAVA and MySQL, also worked on demo project using Servlet. </w:t>
      </w:r>
      <w:r w:rsidRPr="001574E2">
        <w:rPr>
          <w:color w:val="000000" w:themeColor="text1"/>
        </w:rPr>
        <w:t xml:space="preserve"> </w:t>
      </w:r>
    </w:p>
    <w:p w14:paraId="0CC88A29" w14:textId="1EF2826D" w:rsidR="00045314" w:rsidRPr="001574E2" w:rsidRDefault="00AC3269" w:rsidP="00AC3269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inplant</w:t>
      </w:r>
      <w:r w:rsidR="00045314" w:rsidRPr="001574E2">
        <w:rPr>
          <w:color w:val="000000" w:themeColor="text1"/>
        </w:rPr>
        <w:t xml:space="preserve"> training</w:t>
      </w:r>
      <w:r w:rsidRPr="001574E2">
        <w:rPr>
          <w:color w:val="000000" w:themeColor="text1"/>
        </w:rPr>
        <w:t> | </w:t>
      </w:r>
      <w:r w:rsidR="00045314" w:rsidRPr="001574E2">
        <w:rPr>
          <w:color w:val="000000" w:themeColor="text1"/>
        </w:rPr>
        <w:t>21-may-18 _ 26-may-18</w:t>
      </w:r>
      <w:r w:rsidRPr="001574E2">
        <w:rPr>
          <w:color w:val="000000" w:themeColor="text1"/>
        </w:rPr>
        <w:t> |</w:t>
      </w:r>
      <w:r w:rsidR="00045314" w:rsidRPr="001574E2">
        <w:rPr>
          <w:color w:val="000000" w:themeColor="text1"/>
        </w:rPr>
        <w:t>NLC INDIA Limited</w:t>
      </w:r>
    </w:p>
    <w:p w14:paraId="0468FF18" w14:textId="77777777" w:rsidR="00045314" w:rsidRPr="001574E2" w:rsidRDefault="000D0DBF" w:rsidP="00BB1A94">
      <w:pPr>
        <w:rPr>
          <w:color w:val="000000" w:themeColor="text1"/>
        </w:rPr>
      </w:pPr>
      <w:r w:rsidRPr="001574E2">
        <w:rPr>
          <w:color w:val="000000" w:themeColor="text1"/>
        </w:rPr>
        <w:t>This program includes study and observation of the “</w:t>
      </w:r>
      <w:r w:rsidR="00F37FDB" w:rsidRPr="001574E2">
        <w:rPr>
          <w:color w:val="000000" w:themeColor="text1"/>
        </w:rPr>
        <w:t>Thermal Power Plant”. The training program also includes the study of Thermal Mines</w:t>
      </w:r>
      <w:r w:rsidR="00092052" w:rsidRPr="001574E2">
        <w:rPr>
          <w:color w:val="000000" w:themeColor="text1"/>
        </w:rPr>
        <w:t>.</w:t>
      </w:r>
      <w:r w:rsidR="00F37FDB" w:rsidRPr="001574E2">
        <w:rPr>
          <w:color w:val="000000" w:themeColor="text1"/>
        </w:rPr>
        <w:t xml:space="preserve"> </w:t>
      </w:r>
    </w:p>
    <w:p w14:paraId="4B0EF809" w14:textId="77777777" w:rsidR="001E5E76" w:rsidRPr="001574E2" w:rsidRDefault="001E5E76" w:rsidP="001E5E76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Inplant training |</w:t>
      </w:r>
      <w:r w:rsidR="00071B19" w:rsidRPr="001574E2">
        <w:rPr>
          <w:color w:val="000000" w:themeColor="text1"/>
        </w:rPr>
        <w:t>19-dec-16_23-dec-</w:t>
      </w:r>
      <w:r w:rsidRPr="001574E2">
        <w:rPr>
          <w:color w:val="000000" w:themeColor="text1"/>
        </w:rPr>
        <w:t xml:space="preserve">16 | </w:t>
      </w:r>
      <w:r w:rsidRPr="001574E2">
        <w:rPr>
          <w:rStyle w:val="Emphasis"/>
          <w:color w:val="000000" w:themeColor="text1"/>
        </w:rPr>
        <w:t>Advance Training Institute</w:t>
      </w:r>
    </w:p>
    <w:p w14:paraId="184E5394" w14:textId="77777777" w:rsidR="001E5E76" w:rsidRPr="001574E2" w:rsidRDefault="001E5E76" w:rsidP="001E5E76">
      <w:pPr>
        <w:rPr>
          <w:color w:val="000000" w:themeColor="text1"/>
        </w:rPr>
      </w:pPr>
      <w:r w:rsidRPr="001574E2">
        <w:rPr>
          <w:color w:val="000000" w:themeColor="text1"/>
        </w:rPr>
        <w:t>Undergone a full-time course in “Diagnosis and Repair in Automobile Electrical System” with related theory and practice.</w:t>
      </w:r>
    </w:p>
    <w:p w14:paraId="76F6F553" w14:textId="77777777" w:rsidR="00092052" w:rsidRPr="001574E2" w:rsidRDefault="00092052" w:rsidP="00092052">
      <w:pPr>
        <w:rPr>
          <w:color w:val="000000" w:themeColor="text1"/>
        </w:rPr>
      </w:pPr>
    </w:p>
    <w:p w14:paraId="781A879B" w14:textId="77777777" w:rsidR="00497726" w:rsidRDefault="00497726" w:rsidP="00136885">
      <w:pPr>
        <w:pStyle w:val="Heading1"/>
        <w:rPr>
          <w:color w:val="000000" w:themeColor="text1"/>
        </w:rPr>
      </w:pPr>
    </w:p>
    <w:p w14:paraId="71733AC8" w14:textId="77777777" w:rsidR="00497726" w:rsidRDefault="00497726" w:rsidP="00136885">
      <w:pPr>
        <w:pStyle w:val="Heading1"/>
        <w:rPr>
          <w:color w:val="000000" w:themeColor="text1"/>
        </w:rPr>
      </w:pPr>
    </w:p>
    <w:p w14:paraId="7B2E7639" w14:textId="2CD1388D" w:rsidR="00136885" w:rsidRPr="001574E2" w:rsidRDefault="00136885" w:rsidP="00136885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 xml:space="preserve">NPTEL </w:t>
      </w:r>
      <w:r w:rsidR="007B4B2A" w:rsidRPr="001574E2">
        <w:rPr>
          <w:color w:val="000000" w:themeColor="text1"/>
        </w:rPr>
        <w:t>ONLINE COURSE</w:t>
      </w:r>
    </w:p>
    <w:p w14:paraId="407A5953" w14:textId="77777777" w:rsidR="007B4B2A" w:rsidRPr="001574E2" w:rsidRDefault="007B4B2A" w:rsidP="007B4B2A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manufacturing | jan-apr 2017 | indian institute of technology kanpur</w:t>
      </w:r>
    </w:p>
    <w:p w14:paraId="30C19F4B" w14:textId="77777777" w:rsidR="007B4B2A" w:rsidRPr="001574E2" w:rsidRDefault="007B4B2A" w:rsidP="007B4B2A">
      <w:pPr>
        <w:rPr>
          <w:color w:val="000000" w:themeColor="text1"/>
        </w:rPr>
      </w:pPr>
      <w:r w:rsidRPr="001574E2">
        <w:rPr>
          <w:color w:val="000000" w:themeColor="text1"/>
        </w:rPr>
        <w:t>I completed the course “Manufacturing process Technology I &amp; II” with a consolidated score of 63%.</w:t>
      </w:r>
    </w:p>
    <w:p w14:paraId="0F08C76E" w14:textId="77777777" w:rsidR="00737787" w:rsidRPr="001574E2" w:rsidRDefault="004C2713" w:rsidP="00737787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fea</w:t>
      </w:r>
      <w:r w:rsidR="00737787" w:rsidRPr="001574E2">
        <w:rPr>
          <w:color w:val="000000" w:themeColor="text1"/>
        </w:rPr>
        <w:t xml:space="preserve"> | </w:t>
      </w:r>
      <w:r w:rsidR="0048721E" w:rsidRPr="001574E2">
        <w:rPr>
          <w:color w:val="000000" w:themeColor="text1"/>
        </w:rPr>
        <w:t>FEB</w:t>
      </w:r>
      <w:r w:rsidR="00DC4F93" w:rsidRPr="001574E2">
        <w:rPr>
          <w:color w:val="000000" w:themeColor="text1"/>
        </w:rPr>
        <w:t>-apr 2018</w:t>
      </w:r>
      <w:r w:rsidR="00737787" w:rsidRPr="001574E2">
        <w:rPr>
          <w:color w:val="000000" w:themeColor="text1"/>
        </w:rPr>
        <w:t> | indian institute of technology kanpur</w:t>
      </w:r>
    </w:p>
    <w:p w14:paraId="5ED78FDD" w14:textId="77777777" w:rsidR="00737787" w:rsidRPr="001574E2" w:rsidRDefault="00737787" w:rsidP="00737787">
      <w:pPr>
        <w:rPr>
          <w:color w:val="000000" w:themeColor="text1"/>
        </w:rPr>
      </w:pPr>
      <w:r w:rsidRPr="001574E2">
        <w:rPr>
          <w:color w:val="000000" w:themeColor="text1"/>
        </w:rPr>
        <w:t>I completed the course “</w:t>
      </w:r>
      <w:r w:rsidR="004C2713" w:rsidRPr="001574E2">
        <w:rPr>
          <w:color w:val="000000" w:themeColor="text1"/>
        </w:rPr>
        <w:t>Basis of finite element analysis I</w:t>
      </w:r>
      <w:r w:rsidRPr="001574E2">
        <w:rPr>
          <w:color w:val="000000" w:themeColor="text1"/>
        </w:rPr>
        <w:t>” with a consolidated score of 63%.</w:t>
      </w:r>
    </w:p>
    <w:p w14:paraId="0EB70760" w14:textId="77777777" w:rsidR="0048721E" w:rsidRPr="001574E2" w:rsidRDefault="0048721E" w:rsidP="0048721E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CO-CURRICULAR ACTIVITIES</w:t>
      </w:r>
    </w:p>
    <w:p w14:paraId="1EA2AB8B" w14:textId="77777777" w:rsidR="0048721E" w:rsidRPr="001574E2" w:rsidRDefault="00071B19" w:rsidP="0048721E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NATIONAL LEVEL TECHNICAL SYMPOSIUM</w:t>
      </w:r>
      <w:r w:rsidR="0048721E" w:rsidRPr="001574E2">
        <w:rPr>
          <w:color w:val="000000" w:themeColor="text1"/>
        </w:rPr>
        <w:t xml:space="preserve"> | </w:t>
      </w:r>
      <w:r w:rsidRPr="001574E2">
        <w:rPr>
          <w:color w:val="000000" w:themeColor="text1"/>
        </w:rPr>
        <w:t>8-MAR-</w:t>
      </w:r>
      <w:r w:rsidR="0048721E" w:rsidRPr="001574E2">
        <w:rPr>
          <w:color w:val="000000" w:themeColor="text1"/>
        </w:rPr>
        <w:t xml:space="preserve">18 | </w:t>
      </w:r>
      <w:r w:rsidR="00E140A7" w:rsidRPr="001574E2">
        <w:rPr>
          <w:color w:val="000000" w:themeColor="text1"/>
        </w:rPr>
        <w:t>NATIONAL ENGG.COLLEGE</w:t>
      </w:r>
    </w:p>
    <w:p w14:paraId="619BB9C7" w14:textId="442068A8" w:rsidR="00E140A7" w:rsidRPr="001574E2" w:rsidRDefault="00E140A7" w:rsidP="00E140A7">
      <w:pPr>
        <w:rPr>
          <w:color w:val="000000" w:themeColor="text1"/>
        </w:rPr>
      </w:pPr>
      <w:r w:rsidRPr="001574E2">
        <w:rPr>
          <w:color w:val="000000" w:themeColor="text1"/>
        </w:rPr>
        <w:t>I have presented paper “</w:t>
      </w:r>
      <w:r w:rsidR="003E1F4F" w:rsidRPr="001574E2">
        <w:rPr>
          <w:color w:val="000000" w:themeColor="text1"/>
        </w:rPr>
        <w:t>P</w:t>
      </w:r>
      <w:r w:rsidRPr="001574E2">
        <w:rPr>
          <w:color w:val="000000" w:themeColor="text1"/>
        </w:rPr>
        <w:t xml:space="preserve">ortable aqua dispenser using </w:t>
      </w:r>
      <w:r w:rsidR="00B11907" w:rsidRPr="001574E2">
        <w:rPr>
          <w:color w:val="000000" w:themeColor="text1"/>
        </w:rPr>
        <w:t>Peltier</w:t>
      </w:r>
      <w:r w:rsidRPr="001574E2">
        <w:rPr>
          <w:color w:val="000000" w:themeColor="text1"/>
        </w:rPr>
        <w:t xml:space="preserve"> effect” in the event “IDEA 360” and secured first place in the event “Aggregate unravels”</w:t>
      </w:r>
      <w:r w:rsidR="003E1F4F" w:rsidRPr="001574E2">
        <w:rPr>
          <w:color w:val="000000" w:themeColor="text1"/>
        </w:rPr>
        <w:t>.</w:t>
      </w:r>
    </w:p>
    <w:p w14:paraId="2E32EFAB" w14:textId="77777777" w:rsidR="00FF1A32" w:rsidRPr="001574E2" w:rsidRDefault="00FF1A32" w:rsidP="00FF1A32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PAPER PRESENTATION | CAD Mania | bannari amman engg. college</w:t>
      </w:r>
    </w:p>
    <w:p w14:paraId="73214DEE" w14:textId="77777777" w:rsidR="00FF1A32" w:rsidRPr="001574E2" w:rsidRDefault="00FF1A32" w:rsidP="00FF1A32">
      <w:pPr>
        <w:rPr>
          <w:color w:val="000000" w:themeColor="text1"/>
        </w:rPr>
      </w:pPr>
      <w:r w:rsidRPr="001574E2">
        <w:rPr>
          <w:color w:val="000000" w:themeColor="text1"/>
        </w:rPr>
        <w:t>I have presented paper on “Heat recovery from domestic refrigerator”.</w:t>
      </w:r>
    </w:p>
    <w:p w14:paraId="5FB7A95B" w14:textId="77777777" w:rsidR="00FF1A32" w:rsidRPr="001574E2" w:rsidRDefault="00FF1A32" w:rsidP="00FF1A32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PAPER PRESENTATION | CAD Mania |</w:t>
      </w:r>
      <w:r w:rsidR="00480CC4" w:rsidRPr="001574E2">
        <w:rPr>
          <w:color w:val="000000" w:themeColor="text1"/>
        </w:rPr>
        <w:t>aug-17|</w:t>
      </w:r>
      <w:r w:rsidRPr="001574E2">
        <w:rPr>
          <w:color w:val="000000" w:themeColor="text1"/>
        </w:rPr>
        <w:t xml:space="preserve"> velammal engg. college</w:t>
      </w:r>
    </w:p>
    <w:p w14:paraId="23E8F8AE" w14:textId="77777777" w:rsidR="00FF1A32" w:rsidRPr="001574E2" w:rsidRDefault="00480CC4" w:rsidP="00FF1A32">
      <w:pPr>
        <w:rPr>
          <w:color w:val="000000" w:themeColor="text1"/>
        </w:rPr>
      </w:pPr>
      <w:r w:rsidRPr="001574E2">
        <w:rPr>
          <w:color w:val="000000" w:themeColor="text1"/>
        </w:rPr>
        <w:t>I have presented paper on “Pedal Powered Water Purifier”</w:t>
      </w:r>
      <w:r w:rsidR="00BF56D8" w:rsidRPr="001574E2">
        <w:rPr>
          <w:color w:val="000000" w:themeColor="text1"/>
        </w:rPr>
        <w:t xml:space="preserve"> in </w:t>
      </w:r>
      <w:proofErr w:type="spellStart"/>
      <w:r w:rsidR="00BF56D8" w:rsidRPr="001574E2">
        <w:rPr>
          <w:color w:val="000000" w:themeColor="text1"/>
        </w:rPr>
        <w:t>Autobots</w:t>
      </w:r>
      <w:proofErr w:type="spellEnd"/>
      <w:r w:rsidR="00BF56D8" w:rsidRPr="001574E2">
        <w:rPr>
          <w:color w:val="000000" w:themeColor="text1"/>
        </w:rPr>
        <w:t xml:space="preserve"> 2K17 by SAE India </w:t>
      </w:r>
      <w:proofErr w:type="spellStart"/>
      <w:r w:rsidR="00BF56D8" w:rsidRPr="001574E2">
        <w:rPr>
          <w:color w:val="000000" w:themeColor="text1"/>
        </w:rPr>
        <w:t>velammal</w:t>
      </w:r>
      <w:proofErr w:type="spellEnd"/>
      <w:r w:rsidR="00BF56D8" w:rsidRPr="001574E2">
        <w:rPr>
          <w:color w:val="000000" w:themeColor="text1"/>
        </w:rPr>
        <w:t xml:space="preserve"> collegiate club.</w:t>
      </w:r>
    </w:p>
    <w:p w14:paraId="3B98DEE9" w14:textId="77777777" w:rsidR="003E1F4F" w:rsidRPr="001574E2" w:rsidRDefault="003E1F4F" w:rsidP="003E1F4F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NATIONAL LEVEL TECHNICAL SYMPOSIUM | 16-aug-16 | sai ram ENGG.</w:t>
      </w:r>
      <w:r w:rsidR="00804FBF" w:rsidRPr="001574E2">
        <w:rPr>
          <w:color w:val="000000" w:themeColor="text1"/>
        </w:rPr>
        <w:t xml:space="preserve"> </w:t>
      </w:r>
      <w:r w:rsidRPr="001574E2">
        <w:rPr>
          <w:color w:val="000000" w:themeColor="text1"/>
        </w:rPr>
        <w:t>COLLEGE</w:t>
      </w:r>
    </w:p>
    <w:p w14:paraId="72AC7738" w14:textId="77777777" w:rsidR="003E1F4F" w:rsidRPr="001574E2" w:rsidRDefault="003E1F4F" w:rsidP="003E1F4F">
      <w:pPr>
        <w:rPr>
          <w:color w:val="000000" w:themeColor="text1"/>
        </w:rPr>
      </w:pPr>
      <w:r w:rsidRPr="001574E2">
        <w:rPr>
          <w:color w:val="000000" w:themeColor="text1"/>
        </w:rPr>
        <w:t>I have presented paper on “Hyperloop Technology”</w:t>
      </w:r>
      <w:r w:rsidR="00B61D83" w:rsidRPr="001574E2">
        <w:rPr>
          <w:color w:val="000000" w:themeColor="text1"/>
        </w:rPr>
        <w:t>.</w:t>
      </w:r>
    </w:p>
    <w:p w14:paraId="5D6692BB" w14:textId="77777777" w:rsidR="00D826A2" w:rsidRPr="001574E2" w:rsidRDefault="00D826A2" w:rsidP="00D826A2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WORKSHOP</w:t>
      </w:r>
    </w:p>
    <w:p w14:paraId="431805A5" w14:textId="77777777" w:rsidR="00804FBF" w:rsidRPr="001574E2" w:rsidRDefault="00804FBF" w:rsidP="00804FBF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SHORT FILM MAKING | 17-MAR-17 | MEPCO SCHLENK ENGG. COLLEGE</w:t>
      </w:r>
    </w:p>
    <w:p w14:paraId="0B9D727F" w14:textId="77777777" w:rsidR="00B825CA" w:rsidRPr="001574E2" w:rsidRDefault="00B825CA" w:rsidP="00B825CA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introduction to combustion and flames | MEPCO SCHLENK ENGG. COLLEGE</w:t>
      </w:r>
    </w:p>
    <w:p w14:paraId="323E26AA" w14:textId="77777777" w:rsidR="00B825CA" w:rsidRPr="001574E2" w:rsidRDefault="00B825CA" w:rsidP="00B825CA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project management| MEPCO SCHLENK ENGG. COLLEGE</w:t>
      </w:r>
    </w:p>
    <w:p w14:paraId="155E07E6" w14:textId="54809801" w:rsidR="004B171A" w:rsidRPr="001574E2" w:rsidRDefault="00497726" w:rsidP="004B171A">
      <w:pPr>
        <w:pStyle w:val="Heading1"/>
        <w:rPr>
          <w:color w:val="000000" w:themeColor="text1"/>
        </w:rPr>
      </w:pPr>
      <w:r>
        <w:rPr>
          <w:color w:val="000000" w:themeColor="text1"/>
        </w:rPr>
        <w:t>PROGRAMMING LANGUAGES</w:t>
      </w:r>
    </w:p>
    <w:p w14:paraId="5361C89D" w14:textId="74AA9CE6" w:rsidR="004B171A" w:rsidRPr="001574E2" w:rsidRDefault="00497726" w:rsidP="004B171A">
      <w:pPr>
        <w:pStyle w:val="Heading2"/>
        <w:rPr>
          <w:color w:val="000000" w:themeColor="text1"/>
        </w:rPr>
      </w:pPr>
      <w:r>
        <w:rPr>
          <w:color w:val="000000" w:themeColor="text1"/>
        </w:rPr>
        <w:t>CORE JAVA</w:t>
      </w:r>
      <w:r w:rsidR="004B171A" w:rsidRPr="001574E2">
        <w:rPr>
          <w:color w:val="000000" w:themeColor="text1"/>
        </w:rPr>
        <w:t xml:space="preserve"> |</w:t>
      </w:r>
      <w:r w:rsidR="000B5691">
        <w:rPr>
          <w:color w:val="000000" w:themeColor="text1"/>
        </w:rPr>
        <w:t>servlets</w:t>
      </w:r>
      <w:r w:rsidR="000B5691" w:rsidRPr="001574E2">
        <w:rPr>
          <w:color w:val="000000" w:themeColor="text1"/>
        </w:rPr>
        <w:t>|</w:t>
      </w:r>
      <w:r w:rsidR="000B5691">
        <w:rPr>
          <w:color w:val="000000" w:themeColor="text1"/>
        </w:rPr>
        <w:t>spring MVC|spring boot|HTML|css|bootstrap</w:t>
      </w:r>
      <w:r w:rsidR="000B5691" w:rsidRPr="001574E2">
        <w:rPr>
          <w:color w:val="000000" w:themeColor="text1"/>
        </w:rPr>
        <w:t>|</w:t>
      </w:r>
      <w:r w:rsidR="004B171A" w:rsidRPr="001574E2">
        <w:rPr>
          <w:color w:val="000000" w:themeColor="text1"/>
        </w:rPr>
        <w:t xml:space="preserve"> </w:t>
      </w:r>
      <w:r>
        <w:rPr>
          <w:color w:val="000000" w:themeColor="text1"/>
        </w:rPr>
        <w:t>MY SQL</w:t>
      </w:r>
      <w:r w:rsidR="004B171A" w:rsidRPr="001574E2">
        <w:rPr>
          <w:color w:val="000000" w:themeColor="text1"/>
        </w:rPr>
        <w:t xml:space="preserve"> | </w:t>
      </w:r>
    </w:p>
    <w:p w14:paraId="695A0281" w14:textId="77777777" w:rsidR="00EA5224" w:rsidRPr="001574E2" w:rsidRDefault="00C32537" w:rsidP="00EA5224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EXTRA CURRICULAR</w:t>
      </w:r>
    </w:p>
    <w:p w14:paraId="3D1EF60A" w14:textId="77777777" w:rsidR="00C32537" w:rsidRPr="001574E2" w:rsidRDefault="00C32537" w:rsidP="00C32537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TOEFL ITP SCORE | (423/677)</w:t>
      </w:r>
    </w:p>
    <w:p w14:paraId="67D1BC0A" w14:textId="77777777" w:rsidR="00061338" w:rsidRPr="001574E2" w:rsidRDefault="00061338" w:rsidP="00061338">
      <w:pPr>
        <w:pStyle w:val="Heading2"/>
        <w:rPr>
          <w:color w:val="000000" w:themeColor="text1"/>
        </w:rPr>
      </w:pPr>
      <w:r w:rsidRPr="001574E2">
        <w:rPr>
          <w:color w:val="000000" w:themeColor="text1"/>
        </w:rPr>
        <w:t>karate open championship|4-5 july 2009|srirangam martial arts association</w:t>
      </w:r>
    </w:p>
    <w:p w14:paraId="7427C6BD" w14:textId="214F7956" w:rsidR="00061338" w:rsidRPr="001574E2" w:rsidRDefault="00B11907" w:rsidP="00061338">
      <w:pPr>
        <w:rPr>
          <w:color w:val="000000" w:themeColor="text1"/>
        </w:rPr>
      </w:pPr>
      <w:r w:rsidRPr="001574E2">
        <w:rPr>
          <w:color w:val="000000" w:themeColor="text1"/>
        </w:rPr>
        <w:t>Color</w:t>
      </w:r>
      <w:r w:rsidR="00061338" w:rsidRPr="001574E2">
        <w:rPr>
          <w:color w:val="000000" w:themeColor="text1"/>
        </w:rPr>
        <w:t xml:space="preserve"> belt kumite (35-40) secured 3</w:t>
      </w:r>
      <w:r w:rsidR="00061338" w:rsidRPr="001574E2">
        <w:rPr>
          <w:color w:val="000000" w:themeColor="text1"/>
          <w:vertAlign w:val="superscript"/>
        </w:rPr>
        <w:t>rd</w:t>
      </w:r>
      <w:r w:rsidR="00061338" w:rsidRPr="001574E2">
        <w:rPr>
          <w:color w:val="000000" w:themeColor="text1"/>
        </w:rPr>
        <w:t xml:space="preserve"> position</w:t>
      </w:r>
    </w:p>
    <w:p w14:paraId="35002B36" w14:textId="77777777" w:rsidR="00B650C3" w:rsidRPr="001574E2" w:rsidRDefault="00B650C3" w:rsidP="00B650C3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>SKILL</w:t>
      </w:r>
    </w:p>
    <w:p w14:paraId="6286757B" w14:textId="77777777" w:rsidR="00B825CA" w:rsidRPr="001574E2" w:rsidRDefault="00B825CA" w:rsidP="002B13F5">
      <w:pPr>
        <w:spacing w:after="0"/>
        <w:rPr>
          <w:color w:val="000000" w:themeColor="text1"/>
        </w:rPr>
      </w:pPr>
      <w:r w:rsidRPr="001574E2">
        <w:rPr>
          <w:color w:val="000000" w:themeColor="text1"/>
        </w:rPr>
        <w:t>Storytelling</w:t>
      </w:r>
    </w:p>
    <w:p w14:paraId="5B55D8BB" w14:textId="77777777" w:rsidR="00B825CA" w:rsidRPr="001574E2" w:rsidRDefault="00B825CA" w:rsidP="002B13F5">
      <w:pPr>
        <w:spacing w:after="0"/>
        <w:rPr>
          <w:color w:val="000000" w:themeColor="text1"/>
        </w:rPr>
      </w:pPr>
      <w:r w:rsidRPr="001574E2">
        <w:rPr>
          <w:color w:val="000000" w:themeColor="text1"/>
        </w:rPr>
        <w:t>Writing reports</w:t>
      </w:r>
    </w:p>
    <w:p w14:paraId="0768711A" w14:textId="77777777" w:rsidR="00B825CA" w:rsidRPr="001574E2" w:rsidRDefault="00B825CA" w:rsidP="002B13F5">
      <w:pPr>
        <w:spacing w:after="0"/>
        <w:rPr>
          <w:color w:val="000000" w:themeColor="text1"/>
        </w:rPr>
      </w:pPr>
      <w:r w:rsidRPr="001574E2">
        <w:rPr>
          <w:color w:val="000000" w:themeColor="text1"/>
        </w:rPr>
        <w:t>Event planning</w:t>
      </w:r>
    </w:p>
    <w:p w14:paraId="4CC7ACE4" w14:textId="77777777" w:rsidR="00B825CA" w:rsidRPr="001574E2" w:rsidRDefault="002B13F5" w:rsidP="002B13F5">
      <w:pPr>
        <w:spacing w:after="0"/>
        <w:rPr>
          <w:color w:val="000000" w:themeColor="text1"/>
        </w:rPr>
      </w:pPr>
      <w:r w:rsidRPr="001574E2">
        <w:rPr>
          <w:color w:val="000000" w:themeColor="text1"/>
        </w:rPr>
        <w:t>Brainstorming</w:t>
      </w:r>
    </w:p>
    <w:p w14:paraId="23407462" w14:textId="77777777" w:rsidR="00D826A2" w:rsidRPr="001574E2" w:rsidRDefault="00D826A2" w:rsidP="00D826A2">
      <w:pPr>
        <w:pStyle w:val="Heading1"/>
        <w:rPr>
          <w:color w:val="000000" w:themeColor="text1"/>
        </w:rPr>
      </w:pPr>
      <w:r w:rsidRPr="001574E2">
        <w:rPr>
          <w:color w:val="000000" w:themeColor="text1"/>
        </w:rPr>
        <w:t xml:space="preserve">DECLARATION </w:t>
      </w:r>
    </w:p>
    <w:p w14:paraId="71F19C21" w14:textId="30502AA6" w:rsidR="0067352A" w:rsidRDefault="00D826A2" w:rsidP="0067352A">
      <w:pPr>
        <w:rPr>
          <w:color w:val="000000" w:themeColor="text1"/>
        </w:rPr>
      </w:pPr>
      <w:r w:rsidRPr="001574E2">
        <w:rPr>
          <w:color w:val="000000" w:themeColor="text1"/>
        </w:rPr>
        <w:t>I hereby declare that the above furnished information is true to the best of my knowledge and belief.</w:t>
      </w:r>
    </w:p>
    <w:p w14:paraId="0E810178" w14:textId="77777777" w:rsidR="0067352A" w:rsidRDefault="0067352A" w:rsidP="0067352A">
      <w:pPr>
        <w:rPr>
          <w:color w:val="000000" w:themeColor="text1"/>
        </w:rPr>
      </w:pPr>
    </w:p>
    <w:p w14:paraId="4D27D7C8" w14:textId="77777777" w:rsidR="0067352A" w:rsidRDefault="0067352A" w:rsidP="0067352A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4A8E348C" w14:textId="044D7BA1" w:rsidR="00161B3D" w:rsidRPr="001574E2" w:rsidRDefault="00A54846" w:rsidP="00AD7A37">
      <w:pPr>
        <w:rPr>
          <w:color w:val="000000" w:themeColor="text1"/>
        </w:rPr>
      </w:pPr>
      <w:r w:rsidRPr="0067352A">
        <w:rPr>
          <w:b/>
          <w:color w:val="000000" w:themeColor="text1"/>
        </w:rPr>
        <w:t xml:space="preserve"> </w:t>
      </w:r>
      <w:r w:rsidR="0067352A" w:rsidRPr="0067352A">
        <w:rPr>
          <w:b/>
          <w:color w:val="000000" w:themeColor="text1"/>
        </w:rPr>
        <w:t>DATE</w:t>
      </w:r>
      <w:r w:rsidR="0067352A">
        <w:rPr>
          <w:b/>
          <w:color w:val="000000" w:themeColor="text1"/>
        </w:rPr>
        <w:t>:</w:t>
      </w:r>
      <w:r w:rsidRPr="0067352A">
        <w:rPr>
          <w:b/>
          <w:color w:val="000000" w:themeColor="text1"/>
        </w:rPr>
        <w:t xml:space="preserve">                            </w:t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</w:r>
      <w:r w:rsidR="0067352A">
        <w:rPr>
          <w:b/>
          <w:color w:val="000000" w:themeColor="text1"/>
        </w:rPr>
        <w:tab/>
        <w:t>SIGNATURE</w:t>
      </w:r>
      <w:r w:rsidR="0067352A" w:rsidRPr="0067352A">
        <w:rPr>
          <w:b/>
          <w:color w:val="000000" w:themeColor="text1"/>
        </w:rPr>
        <w:t xml:space="preserve">      </w:t>
      </w:r>
      <w:r w:rsidR="00161B3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</w:t>
      </w:r>
      <w:r>
        <w:rPr>
          <w:color w:val="000000" w:themeColor="text1"/>
        </w:rPr>
        <w:t xml:space="preserve">                        </w:t>
      </w:r>
      <w:r w:rsidR="00161B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</w:t>
      </w:r>
    </w:p>
    <w:sectPr w:rsidR="00161B3D" w:rsidRPr="001574E2" w:rsidSect="0067352A">
      <w:footerReference w:type="default" r:id="rId9"/>
      <w:pgSz w:w="12240" w:h="15840"/>
      <w:pgMar w:top="360" w:right="1152" w:bottom="0" w:left="99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7E7E2" w14:textId="77777777" w:rsidR="00620934" w:rsidRDefault="00620934">
      <w:pPr>
        <w:spacing w:after="0"/>
      </w:pPr>
      <w:r>
        <w:separator/>
      </w:r>
    </w:p>
  </w:endnote>
  <w:endnote w:type="continuationSeparator" w:id="0">
    <w:p w14:paraId="78119026" w14:textId="77777777" w:rsidR="00620934" w:rsidRDefault="00620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8FCD6" w14:textId="4B60146A" w:rsidR="006270A9" w:rsidRDefault="00627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E2ED5" w14:textId="77777777" w:rsidR="00620934" w:rsidRDefault="00620934">
      <w:pPr>
        <w:spacing w:after="0"/>
      </w:pPr>
      <w:r>
        <w:separator/>
      </w:r>
    </w:p>
  </w:footnote>
  <w:footnote w:type="continuationSeparator" w:id="0">
    <w:p w14:paraId="75A54CA5" w14:textId="77777777" w:rsidR="00620934" w:rsidRDefault="006209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29D1"/>
    <w:rsid w:val="00045314"/>
    <w:rsid w:val="000543DD"/>
    <w:rsid w:val="00061338"/>
    <w:rsid w:val="00071B19"/>
    <w:rsid w:val="000909AD"/>
    <w:rsid w:val="00092052"/>
    <w:rsid w:val="000932AF"/>
    <w:rsid w:val="000A4F59"/>
    <w:rsid w:val="000B5691"/>
    <w:rsid w:val="000C6909"/>
    <w:rsid w:val="000D0DBF"/>
    <w:rsid w:val="00107E4C"/>
    <w:rsid w:val="00123B2F"/>
    <w:rsid w:val="00136885"/>
    <w:rsid w:val="00141A4C"/>
    <w:rsid w:val="00154951"/>
    <w:rsid w:val="001574E2"/>
    <w:rsid w:val="00161B3D"/>
    <w:rsid w:val="00163FD0"/>
    <w:rsid w:val="00191F71"/>
    <w:rsid w:val="001B29CF"/>
    <w:rsid w:val="001E5E76"/>
    <w:rsid w:val="00223E41"/>
    <w:rsid w:val="0028220F"/>
    <w:rsid w:val="00296A44"/>
    <w:rsid w:val="002A0F5A"/>
    <w:rsid w:val="002B13F5"/>
    <w:rsid w:val="002B20E6"/>
    <w:rsid w:val="003103B1"/>
    <w:rsid w:val="00322C24"/>
    <w:rsid w:val="003361DA"/>
    <w:rsid w:val="00356C14"/>
    <w:rsid w:val="00395B6C"/>
    <w:rsid w:val="003B17F7"/>
    <w:rsid w:val="003B3EBA"/>
    <w:rsid w:val="003D5C1D"/>
    <w:rsid w:val="003E1F4F"/>
    <w:rsid w:val="003E316C"/>
    <w:rsid w:val="004312C4"/>
    <w:rsid w:val="00433EB7"/>
    <w:rsid w:val="00480CC4"/>
    <w:rsid w:val="0048482F"/>
    <w:rsid w:val="0048721E"/>
    <w:rsid w:val="00497726"/>
    <w:rsid w:val="004B171A"/>
    <w:rsid w:val="004B1D1B"/>
    <w:rsid w:val="004C2713"/>
    <w:rsid w:val="004F1207"/>
    <w:rsid w:val="00532D2A"/>
    <w:rsid w:val="00537948"/>
    <w:rsid w:val="00542EE7"/>
    <w:rsid w:val="005E3BAF"/>
    <w:rsid w:val="005E7D68"/>
    <w:rsid w:val="005F0CC7"/>
    <w:rsid w:val="00602EF7"/>
    <w:rsid w:val="00617B26"/>
    <w:rsid w:val="00620934"/>
    <w:rsid w:val="006270A9"/>
    <w:rsid w:val="00627C8D"/>
    <w:rsid w:val="00652783"/>
    <w:rsid w:val="0067352A"/>
    <w:rsid w:val="00675956"/>
    <w:rsid w:val="00681034"/>
    <w:rsid w:val="006D2277"/>
    <w:rsid w:val="006D7C43"/>
    <w:rsid w:val="00737787"/>
    <w:rsid w:val="00774F04"/>
    <w:rsid w:val="00776180"/>
    <w:rsid w:val="007B054B"/>
    <w:rsid w:val="007B0A13"/>
    <w:rsid w:val="007B4B2A"/>
    <w:rsid w:val="007C293B"/>
    <w:rsid w:val="00804FBF"/>
    <w:rsid w:val="00816216"/>
    <w:rsid w:val="00823721"/>
    <w:rsid w:val="00837B58"/>
    <w:rsid w:val="00852D31"/>
    <w:rsid w:val="0087734B"/>
    <w:rsid w:val="008C29D1"/>
    <w:rsid w:val="008E2987"/>
    <w:rsid w:val="008F5369"/>
    <w:rsid w:val="00937C9C"/>
    <w:rsid w:val="00964882"/>
    <w:rsid w:val="00970DC1"/>
    <w:rsid w:val="00980699"/>
    <w:rsid w:val="009974BA"/>
    <w:rsid w:val="009A3B41"/>
    <w:rsid w:val="009D5933"/>
    <w:rsid w:val="00A05048"/>
    <w:rsid w:val="00A15B35"/>
    <w:rsid w:val="00A33D06"/>
    <w:rsid w:val="00A54846"/>
    <w:rsid w:val="00A81B5E"/>
    <w:rsid w:val="00A8591E"/>
    <w:rsid w:val="00AC3269"/>
    <w:rsid w:val="00AD7A37"/>
    <w:rsid w:val="00AE0E18"/>
    <w:rsid w:val="00AE53BE"/>
    <w:rsid w:val="00AE788E"/>
    <w:rsid w:val="00B11907"/>
    <w:rsid w:val="00B2078C"/>
    <w:rsid w:val="00B406DB"/>
    <w:rsid w:val="00B45514"/>
    <w:rsid w:val="00B51A32"/>
    <w:rsid w:val="00B61006"/>
    <w:rsid w:val="00B61D83"/>
    <w:rsid w:val="00B650C3"/>
    <w:rsid w:val="00B825CA"/>
    <w:rsid w:val="00BB1A94"/>
    <w:rsid w:val="00BD3389"/>
    <w:rsid w:val="00BD768D"/>
    <w:rsid w:val="00BF33B4"/>
    <w:rsid w:val="00BF56D8"/>
    <w:rsid w:val="00C32537"/>
    <w:rsid w:val="00C3355F"/>
    <w:rsid w:val="00C57B58"/>
    <w:rsid w:val="00C61F8E"/>
    <w:rsid w:val="00C651CB"/>
    <w:rsid w:val="00CC655F"/>
    <w:rsid w:val="00CC72E5"/>
    <w:rsid w:val="00D022E4"/>
    <w:rsid w:val="00D04A5A"/>
    <w:rsid w:val="00D7093A"/>
    <w:rsid w:val="00D826A2"/>
    <w:rsid w:val="00D9693A"/>
    <w:rsid w:val="00DA2F47"/>
    <w:rsid w:val="00DA4D3C"/>
    <w:rsid w:val="00DC4F93"/>
    <w:rsid w:val="00DC5191"/>
    <w:rsid w:val="00DD06F1"/>
    <w:rsid w:val="00DD0E9A"/>
    <w:rsid w:val="00DD6008"/>
    <w:rsid w:val="00DE5140"/>
    <w:rsid w:val="00DF792A"/>
    <w:rsid w:val="00E140A7"/>
    <w:rsid w:val="00E61E4F"/>
    <w:rsid w:val="00E83E4B"/>
    <w:rsid w:val="00E90085"/>
    <w:rsid w:val="00EA5224"/>
    <w:rsid w:val="00ED4DFD"/>
    <w:rsid w:val="00EE3E59"/>
    <w:rsid w:val="00F23EAF"/>
    <w:rsid w:val="00F37FDB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18EE"/>
  <w15:docId w15:val="{673A3C2A-FAC8-4DD7-BC51-758FCD20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MinchoB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  <w:pPr>
      <w:spacing w:after="240"/>
    </w:pPr>
    <w:rPr>
      <w:color w:val="404040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link w:val="Title"/>
    <w:uiPriority w:val="1"/>
    <w:rsid w:val="00C61F8E"/>
    <w:rPr>
      <w:rFonts w:ascii="Cambria" w:eastAsia="HGMinchoB" w:hAnsi="Cambria" w:cs="Times New Roman"/>
      <w:color w:val="2A7B88"/>
      <w:kern w:val="28"/>
      <w:sz w:val="56"/>
    </w:rPr>
  </w:style>
  <w:style w:type="character" w:styleId="PlaceholderText">
    <w:name w:val="Placeholder Text"/>
    <w:uiPriority w:val="99"/>
    <w:semiHidden/>
    <w:rsid w:val="00E83E4B"/>
    <w:rPr>
      <w:color w:val="393939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CC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F0CC7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/>
    </w:rPr>
  </w:style>
  <w:style w:type="character" w:customStyle="1" w:styleId="FooterChar">
    <w:name w:val="Footer Char"/>
    <w:link w:val="Footer"/>
    <w:uiPriority w:val="99"/>
    <w:rsid w:val="00681034"/>
    <w:rPr>
      <w:color w:val="2A7B88"/>
    </w:rPr>
  </w:style>
  <w:style w:type="character" w:customStyle="1" w:styleId="Heading1Char">
    <w:name w:val="Heading 1 Char"/>
    <w:link w:val="Heading1"/>
    <w:uiPriority w:val="9"/>
    <w:rsid w:val="001B29CF"/>
    <w:rPr>
      <w:rFonts w:ascii="Cambria" w:eastAsia="HGMinchoB" w:hAnsi="Cambria" w:cs="Times New Roman"/>
      <w:b/>
      <w:color w:val="2A7B88"/>
      <w:sz w:val="28"/>
      <w:szCs w:val="32"/>
    </w:rPr>
  </w:style>
  <w:style w:type="character" w:customStyle="1" w:styleId="Heading2Char">
    <w:name w:val="Heading 2 Char"/>
    <w:link w:val="Heading2"/>
    <w:uiPriority w:val="9"/>
    <w:rsid w:val="001B29CF"/>
    <w:rPr>
      <w:rFonts w:ascii="Cambria" w:eastAsia="HGMinchoB" w:hAnsi="Cambria" w:cs="Times New Roman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CC7"/>
    <w:pPr>
      <w:contextualSpacing w:val="0"/>
      <w:outlineLvl w:val="9"/>
    </w:pPr>
  </w:style>
  <w:style w:type="character" w:styleId="IntenseEmphasis">
    <w:name w:val="Intense Emphasis"/>
    <w:uiPriority w:val="21"/>
    <w:semiHidden/>
    <w:unhideWhenUsed/>
    <w:qFormat/>
    <w:rsid w:val="005F0CC7"/>
    <w:rPr>
      <w:i/>
      <w:iCs/>
      <w:color w:val="2A7B88"/>
    </w:rPr>
  </w:style>
  <w:style w:type="character" w:styleId="IntenseReference">
    <w:name w:val="Intense Reference"/>
    <w:uiPriority w:val="32"/>
    <w:semiHidden/>
    <w:unhideWhenUsed/>
    <w:qFormat/>
    <w:rsid w:val="005F0CC7"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F0CC7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link w:val="IntenseQuote"/>
    <w:uiPriority w:val="30"/>
    <w:semiHidden/>
    <w:rsid w:val="005F0CC7"/>
    <w:rPr>
      <w:i/>
      <w:iCs/>
      <w:color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uiPriority w:val="99"/>
    <w:semiHidden/>
    <w:unhideWhenUsed/>
    <w:rsid w:val="00E83E4B"/>
    <w:rPr>
      <w:color w:val="7B4968"/>
      <w:u w:val="single"/>
    </w:rPr>
  </w:style>
  <w:style w:type="character" w:styleId="Hyperlink">
    <w:name w:val="Hyperlink"/>
    <w:uiPriority w:val="99"/>
    <w:unhideWhenUsed/>
    <w:rsid w:val="00E83E4B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link w:val="Heading8"/>
    <w:uiPriority w:val="9"/>
    <w:semiHidden/>
    <w:rsid w:val="0028220F"/>
    <w:rPr>
      <w:rFonts w:ascii="Cambria" w:eastAsia="HGMinchoB" w:hAnsi="Cambria" w:cs="Times New Roman"/>
      <w:color w:val="272727"/>
      <w:szCs w:val="21"/>
    </w:rPr>
  </w:style>
  <w:style w:type="character" w:customStyle="1" w:styleId="Heading9Char">
    <w:name w:val="Heading 9 Char"/>
    <w:link w:val="Heading9"/>
    <w:uiPriority w:val="9"/>
    <w:semiHidden/>
    <w:rsid w:val="0028220F"/>
    <w:rPr>
      <w:rFonts w:ascii="Cambria" w:eastAsia="HGMinchoB" w:hAnsi="Cambria" w:cs="Times New Roma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220F"/>
    <w:rPr>
      <w:szCs w:val="20"/>
    </w:rPr>
  </w:style>
  <w:style w:type="character" w:styleId="HTMLCode">
    <w:name w:val="HTML Code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/>
      <w:sz w:val="22"/>
      <w:lang w:eastAsia="ja-JP"/>
    </w:rPr>
  </w:style>
  <w:style w:type="character" w:customStyle="1" w:styleId="MacroTextChar">
    <w:name w:val="Macro Text Char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E7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character" w:styleId="Emphasis">
    <w:name w:val="Emphasis"/>
    <w:basedOn w:val="DefaultParagraphFont"/>
    <w:uiPriority w:val="11"/>
    <w:qFormat/>
    <w:rsid w:val="001E5E76"/>
    <w:rPr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2A0F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2E5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left">
    <w:name w:val="left"/>
    <w:basedOn w:val="DefaultParagraphFont"/>
    <w:rsid w:val="00CC72E5"/>
  </w:style>
  <w:style w:type="character" w:customStyle="1" w:styleId="right">
    <w:name w:val="right"/>
    <w:basedOn w:val="DefaultParagraphFont"/>
    <w:rsid w:val="00CC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RRS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B940-7BB2-41EC-B6A7-98119620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RRSSS</Template>
  <TotalTime>653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S, Aravinth (Cognizant)</cp:lastModifiedBy>
  <cp:revision>416</cp:revision>
  <dcterms:created xsi:type="dcterms:W3CDTF">2018-06-21T12:24:00Z</dcterms:created>
  <dcterms:modified xsi:type="dcterms:W3CDTF">2020-02-10T06:34:00Z</dcterms:modified>
  <cp:version/>
</cp:coreProperties>
</file>